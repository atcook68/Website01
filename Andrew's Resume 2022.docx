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F97432" w14:paraId="37714B83" w14:textId="77777777" w:rsidTr="00CC35F1">
        <w:trPr>
          <w:trHeight w:hRule="exact" w:val="144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DE011DE" w14:textId="39BE2806" w:rsidR="00692703" w:rsidRPr="00F97432" w:rsidRDefault="00616F36" w:rsidP="00913946">
            <w:pPr>
              <w:pStyle w:val="Title"/>
              <w:rPr>
                <w:sz w:val="56"/>
                <w:szCs w:val="52"/>
              </w:rPr>
            </w:pPr>
            <w:r w:rsidRPr="00F97432">
              <w:rPr>
                <w:sz w:val="56"/>
                <w:szCs w:val="52"/>
              </w:rPr>
              <w:t>Andrew</w:t>
            </w:r>
            <w:r w:rsidR="00692703" w:rsidRPr="00F97432">
              <w:rPr>
                <w:sz w:val="56"/>
                <w:szCs w:val="52"/>
              </w:rPr>
              <w:t xml:space="preserve"> </w:t>
            </w:r>
            <w:r w:rsidRPr="00F97432">
              <w:rPr>
                <w:rStyle w:val="IntenseEmphasis"/>
                <w:b w:val="0"/>
                <w:bCs/>
                <w:sz w:val="56"/>
                <w:szCs w:val="52"/>
              </w:rPr>
              <w:t>Cook</w:t>
            </w:r>
          </w:p>
          <w:p w14:paraId="181A6FFB" w14:textId="15560FF7" w:rsidR="00692703" w:rsidRPr="00F97432" w:rsidRDefault="00DE331E" w:rsidP="00913946">
            <w:pPr>
              <w:pStyle w:val="ContactInf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Bothell</w:t>
            </w:r>
            <w:r w:rsidR="0099607D" w:rsidRPr="00F97432">
              <w:rPr>
                <w:sz w:val="20"/>
                <w:szCs w:val="20"/>
              </w:rPr>
              <w:t xml:space="preserve">, </w:t>
            </w:r>
            <w:r w:rsidR="00616F36" w:rsidRPr="00F97432">
              <w:rPr>
                <w:sz w:val="20"/>
                <w:szCs w:val="20"/>
              </w:rPr>
              <w:t>WA</w:t>
            </w:r>
            <w:r w:rsidR="00692703" w:rsidRPr="00F97432">
              <w:rPr>
                <w:sz w:val="20"/>
                <w:szCs w:val="20"/>
              </w:rPr>
              <w:t xml:space="preserve"> </w:t>
            </w:r>
          </w:p>
          <w:p w14:paraId="4946AD40" w14:textId="08BD5DAD" w:rsidR="00692703" w:rsidRPr="00F97432" w:rsidRDefault="00616F36" w:rsidP="00913946">
            <w:pPr>
              <w:pStyle w:val="ContactInfoEmphasis"/>
              <w:contextualSpacing w:val="0"/>
              <w:rPr>
                <w:sz w:val="20"/>
                <w:szCs w:val="20"/>
              </w:rPr>
            </w:pPr>
            <w:r w:rsidRPr="00F97432">
              <w:rPr>
                <w:sz w:val="20"/>
                <w:szCs w:val="20"/>
              </w:rPr>
              <w:t>Atcook68@gmail.com</w:t>
            </w:r>
            <w:r w:rsidR="00692703" w:rsidRPr="00F97432">
              <w:rPr>
                <w:sz w:val="20"/>
                <w:szCs w:val="20"/>
              </w:rPr>
              <w:t xml:space="preserve">  </w:t>
            </w:r>
          </w:p>
        </w:tc>
      </w:tr>
      <w:tr w:rsidR="009571D8" w:rsidRPr="00F97432" w14:paraId="6ADD8FDA" w14:textId="77777777" w:rsidTr="00692703">
        <w:tc>
          <w:tcPr>
            <w:tcW w:w="9360" w:type="dxa"/>
            <w:tcMar>
              <w:top w:w="432" w:type="dxa"/>
            </w:tcMar>
          </w:tcPr>
          <w:p w14:paraId="106AC393" w14:textId="58CBACC0" w:rsidR="001755A8" w:rsidRPr="00C85F03" w:rsidRDefault="008E60A2" w:rsidP="008E60A2"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Entry-level Software Engineer</w:t>
            </w:r>
          </w:p>
        </w:tc>
      </w:tr>
    </w:tbl>
    <w:p w14:paraId="5D784D88" w14:textId="1C4437EC" w:rsidR="00F473A5" w:rsidRPr="00F97432" w:rsidRDefault="00F473A5" w:rsidP="00F473A5">
      <w:pPr>
        <w:pStyle w:val="Heading1"/>
        <w:rPr>
          <w:sz w:val="24"/>
          <w:szCs w:val="28"/>
        </w:rPr>
      </w:pPr>
      <w:r>
        <w:rPr>
          <w:sz w:val="24"/>
          <w:szCs w:val="28"/>
        </w:rPr>
        <w:t>summary of qualifications</w:t>
      </w:r>
      <w:r w:rsidR="00AC03B6">
        <w:rPr>
          <w:sz w:val="24"/>
          <w:szCs w:val="28"/>
        </w:rPr>
        <w:t xml:space="preserve"> 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F473A5" w:rsidRPr="00F97432" w14:paraId="1B471A62" w14:textId="77777777" w:rsidTr="006705CC">
        <w:tc>
          <w:tcPr>
            <w:tcW w:w="9290" w:type="dxa"/>
          </w:tcPr>
          <w:p w14:paraId="2C1A7355" w14:textId="62FA7D43" w:rsidR="00C708E6" w:rsidRPr="00C8247C" w:rsidRDefault="000A12A6" w:rsidP="005E559F">
            <w:pPr>
              <w:rPr>
                <w:sz w:val="24"/>
                <w:szCs w:val="24"/>
              </w:rPr>
            </w:pPr>
            <w:r w:rsidRPr="00C8247C">
              <w:rPr>
                <w:sz w:val="24"/>
                <w:szCs w:val="24"/>
              </w:rPr>
              <w:t>-</w:t>
            </w:r>
            <w:r w:rsidR="00C708E6" w:rsidRPr="00C8247C">
              <w:rPr>
                <w:sz w:val="24"/>
                <w:szCs w:val="24"/>
              </w:rPr>
              <w:t>Experience with Java, PostgreSQL, D</w:t>
            </w:r>
            <w:r w:rsidR="00934DE1" w:rsidRPr="00C8247C">
              <w:rPr>
                <w:sz w:val="24"/>
                <w:szCs w:val="24"/>
              </w:rPr>
              <w:t>B</w:t>
            </w:r>
            <w:r w:rsidR="00C708E6" w:rsidRPr="00C8247C">
              <w:rPr>
                <w:sz w:val="24"/>
                <w:szCs w:val="24"/>
              </w:rPr>
              <w:t xml:space="preserve">eaver, </w:t>
            </w:r>
            <w:r w:rsidR="003C6F36" w:rsidRPr="00C8247C">
              <w:rPr>
                <w:sz w:val="24"/>
                <w:szCs w:val="24"/>
              </w:rPr>
              <w:t>Linux BASH, Postman, Mockito, unit testing</w:t>
            </w:r>
            <w:r w:rsidR="001F6DAB" w:rsidRPr="00C8247C">
              <w:rPr>
                <w:sz w:val="24"/>
                <w:szCs w:val="24"/>
              </w:rPr>
              <w:t xml:space="preserve">, and </w:t>
            </w:r>
            <w:r w:rsidR="00D31608" w:rsidRPr="00C8247C">
              <w:rPr>
                <w:sz w:val="24"/>
                <w:szCs w:val="24"/>
              </w:rPr>
              <w:t>Object-Oriented</w:t>
            </w:r>
            <w:r w:rsidR="001F6DAB" w:rsidRPr="00C8247C">
              <w:rPr>
                <w:sz w:val="24"/>
                <w:szCs w:val="24"/>
              </w:rPr>
              <w:t xml:space="preserve"> Programming.</w:t>
            </w:r>
          </w:p>
          <w:p w14:paraId="0EF866E1" w14:textId="2BC49DB6" w:rsidR="00F473A5" w:rsidRPr="00C8247C" w:rsidRDefault="00C708E6" w:rsidP="005E559F">
            <w:pPr>
              <w:rPr>
                <w:rStyle w:val="SubtleReference"/>
                <w:b w:val="0"/>
                <w:bCs/>
                <w:sz w:val="24"/>
                <w:szCs w:val="24"/>
              </w:rPr>
            </w:pPr>
            <w:r w:rsidRPr="00C8247C">
              <w:rPr>
                <w:sz w:val="24"/>
                <w:szCs w:val="24"/>
              </w:rPr>
              <w:t>-</w:t>
            </w:r>
            <w:r w:rsidR="00B12DE6" w:rsidRPr="00C8247C">
              <w:rPr>
                <w:sz w:val="24"/>
                <w:szCs w:val="24"/>
              </w:rPr>
              <w:t>Anticipated 202</w:t>
            </w:r>
            <w:r w:rsidR="00C23A5F">
              <w:rPr>
                <w:sz w:val="24"/>
                <w:szCs w:val="24"/>
              </w:rPr>
              <w:t>3</w:t>
            </w:r>
            <w:r w:rsidR="00B12DE6" w:rsidRPr="00C8247C">
              <w:rPr>
                <w:sz w:val="24"/>
                <w:szCs w:val="24"/>
              </w:rPr>
              <w:t xml:space="preserve"> </w:t>
            </w:r>
            <w:r w:rsidR="00153C64" w:rsidRPr="00C8247C">
              <w:rPr>
                <w:sz w:val="24"/>
                <w:szCs w:val="24"/>
              </w:rPr>
              <w:t xml:space="preserve">Master’s Degree in </w:t>
            </w:r>
            <w:r w:rsidR="00153C64" w:rsidRPr="00C8247C">
              <w:rPr>
                <w:b/>
                <w:bCs/>
                <w:sz w:val="24"/>
                <w:szCs w:val="24"/>
              </w:rPr>
              <w:t>Computer Science</w:t>
            </w:r>
            <w:r w:rsidR="00B12DE6" w:rsidRPr="00C8247C">
              <w:rPr>
                <w:sz w:val="24"/>
                <w:szCs w:val="24"/>
              </w:rPr>
              <w:t xml:space="preserve"> from City University of Seattle</w:t>
            </w:r>
            <w:r w:rsidR="00C85F03" w:rsidRPr="00C8247C">
              <w:rPr>
                <w:rStyle w:val="SubtleReference"/>
                <w:b w:val="0"/>
                <w:bCs/>
                <w:sz w:val="24"/>
                <w:szCs w:val="24"/>
              </w:rPr>
              <w:t>.</w:t>
            </w:r>
          </w:p>
          <w:p w14:paraId="5928B6BD" w14:textId="3415BB89" w:rsidR="005F5335" w:rsidRPr="00C8247C" w:rsidRDefault="000F11A0" w:rsidP="008F519F">
            <w:pPr>
              <w:rPr>
                <w:sz w:val="24"/>
                <w:szCs w:val="24"/>
              </w:rPr>
            </w:pPr>
            <w:r w:rsidRPr="00C8247C">
              <w:rPr>
                <w:rStyle w:val="SubtleReference"/>
                <w:b w:val="0"/>
                <w:bCs/>
                <w:sz w:val="24"/>
                <w:szCs w:val="24"/>
              </w:rPr>
              <w:t>-</w:t>
            </w:r>
            <w:r w:rsidR="008F519F" w:rsidRPr="00C8247C">
              <w:rPr>
                <w:sz w:val="24"/>
                <w:szCs w:val="24"/>
              </w:rPr>
              <w:t>Create</w:t>
            </w:r>
            <w:r w:rsidR="008E6840" w:rsidRPr="00C8247C">
              <w:rPr>
                <w:sz w:val="24"/>
                <w:szCs w:val="24"/>
              </w:rPr>
              <w:t>d a software test plan for a Netflix-style streaming application</w:t>
            </w:r>
            <w:r w:rsidR="00306BB4" w:rsidRPr="00C8247C">
              <w:rPr>
                <w:sz w:val="24"/>
                <w:szCs w:val="24"/>
              </w:rPr>
              <w:t xml:space="preserve"> for school project.</w:t>
            </w:r>
          </w:p>
          <w:p w14:paraId="613BE9C7" w14:textId="3F403892" w:rsidR="00242FC9" w:rsidRPr="00C8247C" w:rsidRDefault="00830D30" w:rsidP="005E559F">
            <w:pPr>
              <w:rPr>
                <w:bCs/>
                <w:sz w:val="24"/>
                <w:szCs w:val="24"/>
              </w:rPr>
            </w:pPr>
            <w:r w:rsidRPr="00C8247C">
              <w:rPr>
                <w:bCs/>
                <w:sz w:val="24"/>
                <w:szCs w:val="24"/>
              </w:rPr>
              <w:t>-Knowledge</w:t>
            </w:r>
            <w:r w:rsidR="0008096C" w:rsidRPr="00C8247C">
              <w:rPr>
                <w:bCs/>
                <w:sz w:val="24"/>
                <w:szCs w:val="24"/>
              </w:rPr>
              <w:t xml:space="preserve"> and </w:t>
            </w:r>
            <w:r w:rsidR="009F5A2B" w:rsidRPr="00C8247C">
              <w:rPr>
                <w:bCs/>
                <w:sz w:val="24"/>
                <w:szCs w:val="24"/>
              </w:rPr>
              <w:t>coursework</w:t>
            </w:r>
            <w:r w:rsidRPr="00C8247C">
              <w:rPr>
                <w:bCs/>
                <w:sz w:val="24"/>
                <w:szCs w:val="24"/>
              </w:rPr>
              <w:t xml:space="preserve"> </w:t>
            </w:r>
            <w:r w:rsidR="00B8255B" w:rsidRPr="00C8247C">
              <w:rPr>
                <w:bCs/>
                <w:sz w:val="24"/>
                <w:szCs w:val="24"/>
              </w:rPr>
              <w:t>in</w:t>
            </w:r>
            <w:r w:rsidRPr="00C8247C">
              <w:rPr>
                <w:bCs/>
                <w:sz w:val="24"/>
                <w:szCs w:val="24"/>
              </w:rPr>
              <w:t xml:space="preserve"> </w:t>
            </w:r>
            <w:r w:rsidR="00E72079" w:rsidRPr="00C8247C">
              <w:rPr>
                <w:bCs/>
                <w:sz w:val="24"/>
                <w:szCs w:val="24"/>
              </w:rPr>
              <w:t>C++</w:t>
            </w:r>
            <w:r w:rsidR="00CF4D7D" w:rsidRPr="00C8247C">
              <w:rPr>
                <w:bCs/>
                <w:sz w:val="24"/>
                <w:szCs w:val="24"/>
              </w:rPr>
              <w:t>,</w:t>
            </w:r>
            <w:r w:rsidR="00C528EB" w:rsidRPr="00C8247C">
              <w:rPr>
                <w:bCs/>
                <w:sz w:val="24"/>
                <w:szCs w:val="24"/>
              </w:rPr>
              <w:t xml:space="preserve"> </w:t>
            </w:r>
            <w:r w:rsidR="00757DEB" w:rsidRPr="00C8247C">
              <w:rPr>
                <w:bCs/>
                <w:sz w:val="24"/>
                <w:szCs w:val="24"/>
              </w:rPr>
              <w:t>SDLC</w:t>
            </w:r>
            <w:r w:rsidR="000C6996" w:rsidRPr="00C8247C">
              <w:rPr>
                <w:bCs/>
                <w:sz w:val="24"/>
                <w:szCs w:val="24"/>
              </w:rPr>
              <w:t>, SDL</w:t>
            </w:r>
            <w:r w:rsidR="009D4D0B" w:rsidRPr="00C8247C">
              <w:rPr>
                <w:bCs/>
                <w:sz w:val="24"/>
                <w:szCs w:val="24"/>
              </w:rPr>
              <w:t>,</w:t>
            </w:r>
            <w:r w:rsidR="00C528EB" w:rsidRPr="00C8247C">
              <w:rPr>
                <w:bCs/>
                <w:sz w:val="24"/>
                <w:szCs w:val="24"/>
              </w:rPr>
              <w:t xml:space="preserve"> and</w:t>
            </w:r>
            <w:r w:rsidR="009D4D0B" w:rsidRPr="00C8247C">
              <w:rPr>
                <w:bCs/>
                <w:sz w:val="24"/>
                <w:szCs w:val="24"/>
              </w:rPr>
              <w:t xml:space="preserve"> object-oriented programming</w:t>
            </w:r>
            <w:r w:rsidR="00014ECB" w:rsidRPr="00C8247C">
              <w:rPr>
                <w:bCs/>
                <w:sz w:val="24"/>
                <w:szCs w:val="24"/>
              </w:rPr>
              <w:t>.</w:t>
            </w:r>
          </w:p>
          <w:p w14:paraId="6A8F6CA0" w14:textId="4FFE82DD" w:rsidR="00D95606" w:rsidRPr="006F0F9A" w:rsidRDefault="00D95606" w:rsidP="005E559F">
            <w:pPr>
              <w:rPr>
                <w:bCs/>
                <w:sz w:val="24"/>
                <w:szCs w:val="24"/>
              </w:rPr>
            </w:pPr>
            <w:r w:rsidRPr="00C8247C">
              <w:rPr>
                <w:bCs/>
                <w:sz w:val="24"/>
                <w:szCs w:val="24"/>
              </w:rPr>
              <w:t>-Secret Security Clearance.</w:t>
            </w:r>
          </w:p>
        </w:tc>
      </w:tr>
      <w:tr w:rsidR="00F473A5" w:rsidRPr="00F97432" w14:paraId="3879A8A4" w14:textId="77777777" w:rsidTr="006705CC">
        <w:tc>
          <w:tcPr>
            <w:tcW w:w="9290" w:type="dxa"/>
          </w:tcPr>
          <w:p w14:paraId="6A0E0F9B" w14:textId="7E462213" w:rsidR="00416555" w:rsidRPr="001C2C13" w:rsidRDefault="00416555" w:rsidP="005E559F"/>
        </w:tc>
      </w:tr>
    </w:tbl>
    <w:p w14:paraId="0ABD2AEB" w14:textId="3345BE03" w:rsidR="006A080C" w:rsidRPr="00F97432" w:rsidRDefault="006A080C" w:rsidP="006A080C">
      <w:pPr>
        <w:pStyle w:val="Heading1"/>
        <w:rPr>
          <w:sz w:val="24"/>
          <w:szCs w:val="28"/>
        </w:rPr>
      </w:pPr>
      <w:r w:rsidRPr="00F97432">
        <w:rPr>
          <w:sz w:val="24"/>
          <w:szCs w:val="28"/>
        </w:rPr>
        <w:t>Education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  <w:gridCol w:w="9291"/>
      </w:tblGrid>
      <w:tr w:rsidR="006A080C" w:rsidRPr="00F97432" w14:paraId="1BA51C47" w14:textId="77777777" w:rsidTr="00DD4D96">
        <w:tc>
          <w:tcPr>
            <w:tcW w:w="9290" w:type="dxa"/>
          </w:tcPr>
          <w:p w14:paraId="02ABAB99" w14:textId="15ABE6A7" w:rsidR="006A080C" w:rsidRPr="00FC0964" w:rsidRDefault="00152E76" w:rsidP="006936B5">
            <w:r>
              <w:t>-</w:t>
            </w:r>
            <w:r w:rsidR="006936B5" w:rsidRPr="00B172ED">
              <w:rPr>
                <w:b/>
                <w:bCs/>
              </w:rPr>
              <w:t>Master’s in Computer Science</w:t>
            </w:r>
            <w:r w:rsidR="006A080C" w:rsidRPr="00B172ED">
              <w:rPr>
                <w:b/>
                <w:bCs/>
              </w:rPr>
              <w:t xml:space="preserve">, </w:t>
            </w:r>
            <w:r w:rsidR="00E72215" w:rsidRPr="00E72215">
              <w:t>City University of Seattle</w:t>
            </w:r>
            <w:r w:rsidR="00E72215">
              <w:rPr>
                <w:rStyle w:val="SubtleReference"/>
                <w:b w:val="0"/>
                <w:bCs/>
              </w:rPr>
              <w:t>,</w:t>
            </w:r>
            <w:r w:rsidR="007612CE" w:rsidRPr="00B172ED">
              <w:rPr>
                <w:b/>
                <w:bCs/>
              </w:rPr>
              <w:t xml:space="preserve"> </w:t>
            </w:r>
            <w:r w:rsidR="00E72215">
              <w:rPr>
                <w:b/>
                <w:bCs/>
              </w:rPr>
              <w:t>a</w:t>
            </w:r>
            <w:r w:rsidR="007612CE" w:rsidRPr="00B172ED">
              <w:rPr>
                <w:b/>
                <w:bCs/>
              </w:rPr>
              <w:t>nticipated 2022 completion</w:t>
            </w:r>
          </w:p>
          <w:p w14:paraId="4DC2BAC6" w14:textId="33C0C924" w:rsidR="0066752E" w:rsidRDefault="00152E76" w:rsidP="006936B5">
            <w:r>
              <w:t>-</w:t>
            </w:r>
            <w:r w:rsidR="0066752E">
              <w:t>Created a software test</w:t>
            </w:r>
            <w:r w:rsidR="001C5962">
              <w:t xml:space="preserve"> plan</w:t>
            </w:r>
            <w:r w:rsidR="00D57B12">
              <w:t xml:space="preserve"> for a Netflix-style application. </w:t>
            </w:r>
          </w:p>
          <w:p w14:paraId="4F3058BA" w14:textId="77777777" w:rsidR="00300C32" w:rsidRDefault="00DC167C" w:rsidP="006936B5">
            <w:r>
              <w:t>-</w:t>
            </w:r>
            <w:r w:rsidR="006A080C" w:rsidRPr="00FC0964">
              <w:t xml:space="preserve">Coursework includes </w:t>
            </w:r>
          </w:p>
          <w:p w14:paraId="283BECA7" w14:textId="09BD17E6" w:rsidR="009375A4" w:rsidRDefault="006A080C" w:rsidP="006936B5">
            <w:r w:rsidRPr="00856550">
              <w:t>C++,</w:t>
            </w:r>
            <w:r w:rsidR="00BF5394">
              <w:t xml:space="preserve"> </w:t>
            </w:r>
            <w:r w:rsidR="00915470">
              <w:t>Java,</w:t>
            </w:r>
            <w:r w:rsidR="00EC4470">
              <w:t xml:space="preserve"> </w:t>
            </w:r>
            <w:r w:rsidR="007C3286">
              <w:t xml:space="preserve">SQL, </w:t>
            </w:r>
            <w:r w:rsidR="006F5808">
              <w:t xml:space="preserve">Software development life cycle, </w:t>
            </w:r>
            <w:r w:rsidR="00EC4470">
              <w:t xml:space="preserve">object-oriented design, </w:t>
            </w:r>
            <w:r w:rsidR="00330F7B">
              <w:t xml:space="preserve">input validation, </w:t>
            </w:r>
            <w:r w:rsidR="00ED1EB4">
              <w:t>exception handling,</w:t>
            </w:r>
            <w:r w:rsidR="00A21D79" w:rsidRPr="00D46BA5">
              <w:rPr>
                <w:b/>
                <w:bCs/>
              </w:rPr>
              <w:t xml:space="preserve"> </w:t>
            </w:r>
            <w:r w:rsidR="00CF4D7D">
              <w:t>virtual machines</w:t>
            </w:r>
            <w:r w:rsidR="00EC4470">
              <w:t>,</w:t>
            </w:r>
            <w:r w:rsidR="00FC390B">
              <w:t xml:space="preserve"> PowerShell scripting,</w:t>
            </w:r>
            <w:r w:rsidR="00EC4470">
              <w:t xml:space="preserve"> </w:t>
            </w:r>
            <w:r w:rsidR="00A07D03">
              <w:t>AWS (EC2, S3</w:t>
            </w:r>
            <w:r w:rsidR="003E71D0">
              <w:t>)</w:t>
            </w:r>
            <w:r w:rsidRPr="00FC0964">
              <w:t>, computer architecture, software engineering,</w:t>
            </w:r>
            <w:r w:rsidR="00B87E59">
              <w:t xml:space="preserve"> IT</w:t>
            </w:r>
            <w:r w:rsidRPr="00FC0964">
              <w:t xml:space="preserve"> </w:t>
            </w:r>
            <w:r w:rsidR="00B87E59">
              <w:t>P</w:t>
            </w:r>
            <w:r w:rsidRPr="00FC0964">
              <w:t xml:space="preserve">roject </w:t>
            </w:r>
            <w:r w:rsidR="00B87E59">
              <w:t>M</w:t>
            </w:r>
            <w:r w:rsidRPr="00FC0964">
              <w:t xml:space="preserve">anagement, </w:t>
            </w:r>
            <w:r w:rsidR="00B87E59">
              <w:t>O</w:t>
            </w:r>
            <w:r w:rsidRPr="00FC0964">
              <w:t xml:space="preserve">perating </w:t>
            </w:r>
            <w:r w:rsidR="00B87E59">
              <w:t>S</w:t>
            </w:r>
            <w:r w:rsidRPr="00FC0964">
              <w:t xml:space="preserve">ystems, </w:t>
            </w:r>
            <w:r w:rsidR="00B87E59">
              <w:t>S</w:t>
            </w:r>
            <w:r w:rsidRPr="00FC0964">
              <w:t xml:space="preserve">ystems/windows </w:t>
            </w:r>
            <w:r w:rsidR="00B87E59">
              <w:t>S</w:t>
            </w:r>
            <w:r w:rsidRPr="00FC0964">
              <w:t xml:space="preserve">ecurity, </w:t>
            </w:r>
            <w:r w:rsidR="00B87E59">
              <w:t>I</w:t>
            </w:r>
            <w:r w:rsidRPr="00FC0964">
              <w:t xml:space="preserve">nformation </w:t>
            </w:r>
            <w:r w:rsidR="00B87E59">
              <w:t>S</w:t>
            </w:r>
            <w:r w:rsidRPr="00FC0964">
              <w:t xml:space="preserve">ecurity, </w:t>
            </w:r>
            <w:r w:rsidR="00B87E59">
              <w:t>N</w:t>
            </w:r>
            <w:r w:rsidRPr="00FC0964">
              <w:t xml:space="preserve">etworking and </w:t>
            </w:r>
            <w:r w:rsidR="00B87E59">
              <w:t>C</w:t>
            </w:r>
            <w:r w:rsidRPr="00FC0964">
              <w:t xml:space="preserve">ommunications </w:t>
            </w:r>
            <w:r w:rsidR="00B87E59">
              <w:t>M</w:t>
            </w:r>
            <w:r w:rsidRPr="00FC0964">
              <w:t xml:space="preserve">anagement, </w:t>
            </w:r>
            <w:r w:rsidR="00B87E59">
              <w:t>D</w:t>
            </w:r>
            <w:r w:rsidRPr="00FC0964">
              <w:t xml:space="preserve">atabase </w:t>
            </w:r>
            <w:r w:rsidR="00B87E59">
              <w:t>C</w:t>
            </w:r>
            <w:r w:rsidRPr="00FC0964">
              <w:t>reation</w:t>
            </w:r>
            <w:r w:rsidR="0074710A">
              <w:t>,</w:t>
            </w:r>
            <w:r w:rsidR="00C8247C">
              <w:t xml:space="preserve"> heavy Git/</w:t>
            </w:r>
            <w:r w:rsidR="0074710A">
              <w:t>GitHub</w:t>
            </w:r>
            <w:r w:rsidR="006E73EA">
              <w:t xml:space="preserve"> usage and experience, and data structures</w:t>
            </w:r>
            <w:r w:rsidR="0074710A">
              <w:t>.</w:t>
            </w:r>
          </w:p>
          <w:p w14:paraId="0EE2B978" w14:textId="6891461E" w:rsidR="007612CE" w:rsidRPr="00FC0964" w:rsidRDefault="007612CE" w:rsidP="006936B5"/>
        </w:tc>
        <w:tc>
          <w:tcPr>
            <w:tcW w:w="9291" w:type="dxa"/>
          </w:tcPr>
          <w:p w14:paraId="2AF1DC81" w14:textId="77777777" w:rsidR="006A080C" w:rsidRPr="00F97432" w:rsidRDefault="006A080C" w:rsidP="004562C6">
            <w:pPr>
              <w:contextualSpacing w:val="0"/>
              <w:rPr>
                <w:sz w:val="20"/>
                <w:szCs w:val="20"/>
              </w:rPr>
            </w:pPr>
          </w:p>
        </w:tc>
      </w:tr>
      <w:tr w:rsidR="006A080C" w:rsidRPr="00F97432" w14:paraId="7F903A8C" w14:textId="77777777" w:rsidTr="00DD4D96">
        <w:tc>
          <w:tcPr>
            <w:tcW w:w="9290" w:type="dxa"/>
          </w:tcPr>
          <w:p w14:paraId="6B4017E7" w14:textId="4BA1E0E4" w:rsidR="006A080C" w:rsidRPr="00FC0964" w:rsidRDefault="00E72215" w:rsidP="00FC0964">
            <w:pPr>
              <w:rPr>
                <w:b/>
                <w:bCs/>
              </w:rPr>
            </w:pPr>
            <w:r>
              <w:t>Bachelor’s in business administration</w:t>
            </w:r>
            <w:r w:rsidR="006A080C" w:rsidRPr="00FC0964">
              <w:t xml:space="preserve">, </w:t>
            </w:r>
            <w:r w:rsidR="00FC0964">
              <w:t>National University</w:t>
            </w:r>
            <w:r>
              <w:t>, 2017 completion.</w:t>
            </w:r>
          </w:p>
          <w:p w14:paraId="47D677E3" w14:textId="77777777" w:rsidR="006A080C" w:rsidRDefault="006B1E85" w:rsidP="006936B5">
            <w:r>
              <w:t xml:space="preserve">2016 Dean’s list for academic performance. </w:t>
            </w:r>
          </w:p>
          <w:p w14:paraId="66EC3ECF" w14:textId="77777777" w:rsidR="006B1E85" w:rsidRDefault="006B1E85" w:rsidP="006936B5">
            <w:r>
              <w:t>Created a long-term marketing plan for smartphon</w:t>
            </w:r>
            <w:r w:rsidR="00B815CF">
              <w:t>e-based ridesharing app for a school project</w:t>
            </w:r>
            <w:r w:rsidR="00161F35">
              <w:t>.</w:t>
            </w:r>
          </w:p>
          <w:p w14:paraId="14E1F560" w14:textId="3723792B" w:rsidR="0095793D" w:rsidRPr="00FC0964" w:rsidRDefault="0095793D" w:rsidP="006936B5"/>
        </w:tc>
        <w:tc>
          <w:tcPr>
            <w:tcW w:w="9291" w:type="dxa"/>
            <w:tcMar>
              <w:top w:w="216" w:type="dxa"/>
            </w:tcMar>
          </w:tcPr>
          <w:p w14:paraId="3B8F327A" w14:textId="77777777" w:rsidR="006A080C" w:rsidRPr="00F97432" w:rsidRDefault="006A080C" w:rsidP="004562C6">
            <w:pPr>
              <w:rPr>
                <w:sz w:val="20"/>
                <w:szCs w:val="20"/>
              </w:rPr>
            </w:pPr>
          </w:p>
        </w:tc>
      </w:tr>
    </w:tbl>
    <w:p w14:paraId="690984F1" w14:textId="62ADE547" w:rsidR="00DD4D96" w:rsidRDefault="00DD4D96" w:rsidP="00DD4D96">
      <w:pPr>
        <w:pStyle w:val="Heading1"/>
        <w:rPr>
          <w:sz w:val="24"/>
          <w:szCs w:val="28"/>
        </w:rPr>
      </w:pPr>
      <w:r>
        <w:rPr>
          <w:sz w:val="24"/>
          <w:szCs w:val="28"/>
        </w:rPr>
        <w:t xml:space="preserve">military </w:t>
      </w:r>
      <w:r w:rsidR="00763657">
        <w:rPr>
          <w:sz w:val="24"/>
          <w:szCs w:val="28"/>
        </w:rPr>
        <w:t>service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8581"/>
      </w:tblGrid>
      <w:tr w:rsidR="00763657" w:rsidRPr="00FC0964" w14:paraId="19106AC7" w14:textId="77777777" w:rsidTr="00763657">
        <w:tc>
          <w:tcPr>
            <w:tcW w:w="18581" w:type="dxa"/>
          </w:tcPr>
          <w:p w14:paraId="6F9D9CA3" w14:textId="7DBB7F03" w:rsidR="00763657" w:rsidRPr="00FC0964" w:rsidRDefault="00763657" w:rsidP="00760CDA">
            <w:r>
              <w:t>-United States Marine Corps</w:t>
            </w:r>
            <w:r w:rsidR="00D47759">
              <w:t>, honorable discharge 2011.</w:t>
            </w:r>
          </w:p>
          <w:p w14:paraId="5E5418D9" w14:textId="4FF76611" w:rsidR="0031516D" w:rsidRDefault="0031516D" w:rsidP="00264B41">
            <w:r>
              <w:t>-</w:t>
            </w:r>
            <w:r w:rsidR="00264B41">
              <w:t>Built and used a database of approximately 250 weapons and gear using excel to organize company</w:t>
            </w:r>
          </w:p>
          <w:p w14:paraId="409E8F73" w14:textId="389F9CEE" w:rsidR="00264B41" w:rsidRDefault="00264B41" w:rsidP="00264B41">
            <w:r>
              <w:t xml:space="preserve"> armory and prioritize work.</w:t>
            </w:r>
          </w:p>
          <w:p w14:paraId="5E7DB6BA" w14:textId="77777777" w:rsidR="0031516D" w:rsidRDefault="0031516D" w:rsidP="00264B41">
            <w:r>
              <w:t>-</w:t>
            </w:r>
            <w:r w:rsidR="00264B41">
              <w:t>Designed and built an armory ammunition/explosive safe instead of buying one, saving the 1st Tank Battalion</w:t>
            </w:r>
          </w:p>
          <w:p w14:paraId="1DF211D6" w14:textId="17D7DDB5" w:rsidR="00264B41" w:rsidRDefault="00264B41" w:rsidP="00264B41">
            <w:r>
              <w:t>money, time, and resources; earning the battalion challenge coin.</w:t>
            </w:r>
          </w:p>
          <w:p w14:paraId="5BC6F221" w14:textId="77777777" w:rsidR="0031516D" w:rsidRDefault="0031516D" w:rsidP="00264B41">
            <w:r>
              <w:t>-</w:t>
            </w:r>
            <w:r w:rsidR="00264B41">
              <w:t>Utilized professional network while deployed in Afghanistan to borrow weapons from other units</w:t>
            </w:r>
          </w:p>
          <w:p w14:paraId="6AA2F729" w14:textId="4F611DF4" w:rsidR="00264B41" w:rsidRDefault="00264B41" w:rsidP="00264B41">
            <w:r>
              <w:t xml:space="preserve"> instead of ordering parts and repairing, quickly restoring operational readiness.</w:t>
            </w:r>
          </w:p>
          <w:p w14:paraId="26B880CE" w14:textId="77777777" w:rsidR="00511B46" w:rsidRDefault="0031516D" w:rsidP="00264B41">
            <w:r>
              <w:t>-</w:t>
            </w:r>
            <w:r w:rsidR="00264B41">
              <w:t>Promoted to Quality Control NCO. Responsible for ensuring the weapons are correctly fixed by</w:t>
            </w:r>
          </w:p>
          <w:p w14:paraId="06C1E3B9" w14:textId="77777777" w:rsidR="00763657" w:rsidRDefault="00264B41" w:rsidP="00264B41">
            <w:r>
              <w:t xml:space="preserve"> the Armory before going out to fire</w:t>
            </w:r>
            <w:r w:rsidR="00511B46">
              <w:t>.</w:t>
            </w:r>
          </w:p>
          <w:p w14:paraId="5749D718" w14:textId="77777777" w:rsidR="00E772BD" w:rsidRDefault="00E772BD" w:rsidP="00E772BD">
            <w:r>
              <w:t>-Infantry weapons technician.</w:t>
            </w:r>
          </w:p>
          <w:p w14:paraId="679D4FEF" w14:textId="64E02A41" w:rsidR="00E772BD" w:rsidRPr="00FC0964" w:rsidRDefault="00E772BD" w:rsidP="00264B41"/>
        </w:tc>
      </w:tr>
    </w:tbl>
    <w:p w14:paraId="4441B91F" w14:textId="7ED8FDC7" w:rsidR="00763657" w:rsidRDefault="00763657" w:rsidP="00DD4D96">
      <w:pPr>
        <w:pStyle w:val="Heading1"/>
        <w:rPr>
          <w:sz w:val="24"/>
          <w:szCs w:val="28"/>
        </w:rPr>
      </w:pPr>
    </w:p>
    <w:p w14:paraId="66AA9193" w14:textId="77777777" w:rsidR="0031516D" w:rsidRDefault="0031516D" w:rsidP="00DD4D96">
      <w:pPr>
        <w:pStyle w:val="Heading1"/>
        <w:rPr>
          <w:sz w:val="24"/>
          <w:szCs w:val="28"/>
        </w:rPr>
      </w:pPr>
    </w:p>
    <w:p w14:paraId="45D98271" w14:textId="5AC22FA4" w:rsidR="00DD4D96" w:rsidRPr="00F97432" w:rsidRDefault="00DD4D96" w:rsidP="00DD4D96">
      <w:pPr>
        <w:pStyle w:val="Heading1"/>
        <w:rPr>
          <w:sz w:val="24"/>
          <w:szCs w:val="28"/>
        </w:rPr>
      </w:pPr>
      <w:r w:rsidRPr="00F97432">
        <w:rPr>
          <w:sz w:val="24"/>
          <w:szCs w:val="28"/>
        </w:rP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DD4D96" w:rsidRPr="00F97432" w14:paraId="4057C891" w14:textId="77777777" w:rsidTr="00760CDA">
        <w:tc>
          <w:tcPr>
            <w:tcW w:w="9290" w:type="dxa"/>
          </w:tcPr>
          <w:p w14:paraId="446DF4CE" w14:textId="0EF82E1F" w:rsidR="00DD4D96" w:rsidRPr="00FC0964" w:rsidRDefault="00DD4D96" w:rsidP="00760CDA">
            <w:r w:rsidRPr="00FC0964">
              <w:t xml:space="preserve">Dec 2019 – </w:t>
            </w:r>
            <w:r w:rsidR="00D53D28">
              <w:t>June 2021</w:t>
            </w:r>
          </w:p>
          <w:p w14:paraId="49554ED0" w14:textId="77777777" w:rsidR="00DD4D96" w:rsidRPr="00FC0964" w:rsidRDefault="00DD4D96" w:rsidP="00760CDA">
            <w:r>
              <w:t>-</w:t>
            </w:r>
            <w:r w:rsidRPr="00FC0964">
              <w:t>Shipping &amp; Receiving Specialist, Search Pros Staffing</w:t>
            </w:r>
          </w:p>
          <w:p w14:paraId="68BD6271" w14:textId="77777777" w:rsidR="00DD4D96" w:rsidRDefault="00DD4D96" w:rsidP="00760CDA">
            <w:r>
              <w:t>-</w:t>
            </w:r>
            <w:r w:rsidRPr="00FC0964">
              <w:t xml:space="preserve">Responsible for shipping for the Bothell, WA site. shipment of custom critical shipments, </w:t>
            </w:r>
            <w:r>
              <w:t>FedEx air freight, truck freight, UPS shipments, and third-party shipments.</w:t>
            </w:r>
          </w:p>
          <w:p w14:paraId="447683EF" w14:textId="77777777" w:rsidR="00DD4D96" w:rsidRDefault="00DD4D96" w:rsidP="00760CDA">
            <w:r>
              <w:t>-Hazmat Ground Shipper Certification (DOT) through LION Technology.</w:t>
            </w:r>
          </w:p>
          <w:p w14:paraId="11B03D78" w14:textId="77777777" w:rsidR="00DD4D96" w:rsidRDefault="00DD4D96" w:rsidP="00760CDA">
            <w:r>
              <w:t>-D</w:t>
            </w:r>
            <w:r w:rsidRPr="001C2C13">
              <w:t>eveloped hazmat shipping process guide for all workers site-wide</w:t>
            </w:r>
            <w:r>
              <w:t xml:space="preserve"> to successfully ship hazardous material. </w:t>
            </w:r>
          </w:p>
          <w:p w14:paraId="3132EFAC" w14:textId="1FEB1A25" w:rsidR="00DD4D96" w:rsidRPr="00FC0964" w:rsidRDefault="00DD4D96" w:rsidP="00760CDA">
            <w:r>
              <w:t>-Experience processing shipment work orders, Return Material Authorization (RMA)</w:t>
            </w:r>
            <w:r w:rsidR="008026C2">
              <w:t>.</w:t>
            </w:r>
            <w:r>
              <w:t xml:space="preserve"> </w:t>
            </w:r>
          </w:p>
          <w:p w14:paraId="0A21737A" w14:textId="77777777" w:rsidR="00DD4D96" w:rsidRPr="00FC0964" w:rsidRDefault="00DD4D96" w:rsidP="00760CDA"/>
        </w:tc>
      </w:tr>
      <w:tr w:rsidR="00DD4D96" w:rsidRPr="00F97432" w14:paraId="19E2AE1A" w14:textId="77777777" w:rsidTr="00760CDA">
        <w:tc>
          <w:tcPr>
            <w:tcW w:w="9290" w:type="dxa"/>
          </w:tcPr>
          <w:p w14:paraId="02B633D4" w14:textId="77777777" w:rsidR="00DD4D96" w:rsidRPr="00FC0964" w:rsidRDefault="00DD4D96" w:rsidP="00760CDA">
            <w:r w:rsidRPr="00FC0964">
              <w:t>Nov 2018 – Dec 2019</w:t>
            </w:r>
          </w:p>
          <w:p w14:paraId="22EEF4A1" w14:textId="77777777" w:rsidR="00DD4D96" w:rsidRPr="004C6F37" w:rsidRDefault="00DD4D96" w:rsidP="00760CDA">
            <w:pPr>
              <w:rPr>
                <w:b/>
                <w:bCs/>
              </w:rPr>
            </w:pPr>
            <w:r>
              <w:t>S</w:t>
            </w:r>
            <w:r w:rsidRPr="00FC0964">
              <w:t xml:space="preserve">ite </w:t>
            </w:r>
            <w:r>
              <w:t>S</w:t>
            </w:r>
            <w:r w:rsidRPr="00FC0964">
              <w:t xml:space="preserve">ecurity </w:t>
            </w:r>
            <w:r>
              <w:t>S</w:t>
            </w:r>
            <w:r w:rsidRPr="00FC0964">
              <w:t xml:space="preserve">upervisor, </w:t>
            </w:r>
            <w:r>
              <w:t>Allied Universal</w:t>
            </w:r>
          </w:p>
          <w:p w14:paraId="442B8933" w14:textId="77777777" w:rsidR="00DD4D96" w:rsidRPr="00FC0964" w:rsidRDefault="00DD4D96" w:rsidP="00760CDA">
            <w:r>
              <w:t>-</w:t>
            </w:r>
            <w:r w:rsidRPr="00FC0964">
              <w:t>Management of a team of 5 security officers.</w:t>
            </w:r>
          </w:p>
          <w:p w14:paraId="553B49A9" w14:textId="77777777" w:rsidR="00DD4D96" w:rsidRPr="00FC0964" w:rsidRDefault="00DD4D96" w:rsidP="00760CDA">
            <w:r>
              <w:t>-</w:t>
            </w:r>
            <w:r w:rsidRPr="00FC0964">
              <w:t>Responsibility of site security Operations, compliance, training, records, and licensing.</w:t>
            </w:r>
          </w:p>
          <w:p w14:paraId="5E85B3F5" w14:textId="77777777" w:rsidR="00DD4D96" w:rsidRPr="00FC0964" w:rsidRDefault="00DD4D96" w:rsidP="00760CDA">
            <w:r>
              <w:t>-</w:t>
            </w:r>
            <w:r w:rsidRPr="00FC0964">
              <w:t xml:space="preserve">Responsible for ensuring compliance and completing timely compliance Requirements. </w:t>
            </w:r>
          </w:p>
          <w:p w14:paraId="4A55967E" w14:textId="77777777" w:rsidR="00DD4D96" w:rsidRPr="00FC0964" w:rsidRDefault="00DD4D96" w:rsidP="00760CDA">
            <w:r>
              <w:t>-</w:t>
            </w:r>
            <w:r w:rsidRPr="00FC0964">
              <w:t xml:space="preserve">In charge of keeping a post staffed, officers paid (review/approval of timesheets). </w:t>
            </w:r>
          </w:p>
          <w:p w14:paraId="507B4D78" w14:textId="77777777" w:rsidR="00DD4D96" w:rsidRDefault="00DD4D96" w:rsidP="00760CDA">
            <w:r>
              <w:t>-</w:t>
            </w:r>
            <w:r w:rsidRPr="00FC0964">
              <w:t>Ensuring security of site.</w:t>
            </w:r>
          </w:p>
          <w:p w14:paraId="2557CB70" w14:textId="77777777" w:rsidR="00DD4D96" w:rsidRDefault="00DD4D96" w:rsidP="00760CDA"/>
          <w:p w14:paraId="34244F2C" w14:textId="77777777" w:rsidR="00DD4D96" w:rsidRDefault="00DD4D96" w:rsidP="00760CDA">
            <w:r>
              <w:t>2017 – 2018</w:t>
            </w:r>
          </w:p>
          <w:p w14:paraId="6FFE0966" w14:textId="77777777" w:rsidR="00DD4D96" w:rsidRDefault="00DD4D96" w:rsidP="00760CDA">
            <w:r>
              <w:t>Human Resource Coordinator, Allied Universal</w:t>
            </w:r>
          </w:p>
          <w:p w14:paraId="7FBB73A7" w14:textId="77777777" w:rsidR="00DD4D96" w:rsidRDefault="00DD4D96" w:rsidP="00760CDA">
            <w:r>
              <w:t>-Weekly management and hiring of 30-40 new employees.</w:t>
            </w:r>
          </w:p>
          <w:p w14:paraId="5550D98F" w14:textId="77777777" w:rsidR="00DD4D96" w:rsidRDefault="00DD4D96" w:rsidP="00760CDA">
            <w:r>
              <w:t>-Conducted new employee training/orientation, onboarded all the new employees for the Seattle area.</w:t>
            </w:r>
          </w:p>
          <w:p w14:paraId="19B72196" w14:textId="77777777" w:rsidR="00DD4D96" w:rsidRDefault="00DD4D96" w:rsidP="00760CDA">
            <w:r>
              <w:t>-Created, managed, and organized both electronic and physical employee master files.</w:t>
            </w:r>
          </w:p>
          <w:p w14:paraId="21903AC8" w14:textId="77777777" w:rsidR="00DD4D96" w:rsidRDefault="00DD4D96" w:rsidP="00760CDA">
            <w:r>
              <w:t>-Received unemployment claims and investigated employee separation to submit information to company contractor.</w:t>
            </w:r>
          </w:p>
          <w:p w14:paraId="352BC27B" w14:textId="77777777" w:rsidR="00DD4D96" w:rsidRDefault="00DD4D96" w:rsidP="00760CDA">
            <w:r>
              <w:t>-Managed employee uniform program; including everything from sizing and ordering, to organizing and maintaining.</w:t>
            </w:r>
          </w:p>
          <w:p w14:paraId="6AD0A885" w14:textId="77777777" w:rsidR="00DD4D96" w:rsidRDefault="00DD4D96" w:rsidP="00760CDA">
            <w:r>
              <w:t xml:space="preserve">-Managed all employee HRIS data entry, including new hire set up and personnel data </w:t>
            </w:r>
          </w:p>
          <w:p w14:paraId="00A82F94" w14:textId="77777777" w:rsidR="00DD4D96" w:rsidRDefault="00DD4D96" w:rsidP="00760CDA">
            <w:r>
              <w:t>-Coordinated with payroll to ensure pay/benefit changes are completed properly.</w:t>
            </w:r>
          </w:p>
          <w:p w14:paraId="63F05FCE" w14:textId="77777777" w:rsidR="00D353B1" w:rsidRDefault="00D353B1" w:rsidP="00760CDA"/>
          <w:p w14:paraId="0A3963CF" w14:textId="25FB22F9" w:rsidR="00D353B1" w:rsidRDefault="0030646C" w:rsidP="00760CDA">
            <w:r>
              <w:t xml:space="preserve">2016 </w:t>
            </w:r>
            <w:r w:rsidR="00CC3C86">
              <w:t>–</w:t>
            </w:r>
            <w:r>
              <w:t xml:space="preserve"> 201</w:t>
            </w:r>
            <w:r w:rsidR="00705482">
              <w:t>7</w:t>
            </w:r>
          </w:p>
          <w:p w14:paraId="2E796D72" w14:textId="35EC28E2" w:rsidR="00705482" w:rsidRDefault="00881738" w:rsidP="00760CDA">
            <w:r>
              <w:t>Temporary Office Assistant</w:t>
            </w:r>
            <w:r w:rsidR="00CF2F92">
              <w:t>, Snohomish County</w:t>
            </w:r>
            <w:r w:rsidR="00451430">
              <w:t xml:space="preserve"> Finance</w:t>
            </w:r>
          </w:p>
          <w:p w14:paraId="3F1D6597" w14:textId="3E77613B" w:rsidR="00CF2F92" w:rsidRDefault="00CF2F92" w:rsidP="00CF2F92">
            <w:r>
              <w:t>-Request for Proposal (RFP) creation.</w:t>
            </w:r>
          </w:p>
          <w:p w14:paraId="65CF2FD0" w14:textId="3FE92797" w:rsidR="00CF2F92" w:rsidRDefault="00CF2F92" w:rsidP="00CF2F92">
            <w:r>
              <w:t>-Purchase order/request processing, excel/word/access experience. Insurance processing, additionally insured endorsement verification.</w:t>
            </w:r>
          </w:p>
          <w:p w14:paraId="6E7088EB" w14:textId="4BDCD2A7" w:rsidR="00881738" w:rsidRDefault="00CF2F92" w:rsidP="00CF2F92">
            <w:r>
              <w:t>-Meeting coordination.</w:t>
            </w:r>
          </w:p>
          <w:p w14:paraId="61DDED3A" w14:textId="04A4E4E0" w:rsidR="00CC3C86" w:rsidRPr="00FC0964" w:rsidRDefault="00CC3C86" w:rsidP="00760CDA"/>
        </w:tc>
      </w:tr>
    </w:tbl>
    <w:p w14:paraId="6612E31E" w14:textId="4B96AC8C" w:rsidR="00AD782D" w:rsidRPr="00F97432" w:rsidRDefault="00200401" w:rsidP="0062312F">
      <w:pPr>
        <w:pStyle w:val="Heading1"/>
        <w:rPr>
          <w:sz w:val="24"/>
          <w:szCs w:val="28"/>
        </w:rPr>
      </w:pPr>
      <w:r>
        <w:rPr>
          <w:sz w:val="24"/>
          <w:szCs w:val="28"/>
        </w:rPr>
        <w:t>references</w:t>
      </w:r>
    </w:p>
    <w:p w14:paraId="6662D416" w14:textId="6342497D" w:rsidR="005C01C7" w:rsidRPr="005C01C7" w:rsidRDefault="006519E1" w:rsidP="00D353B1">
      <w:pPr>
        <w:ind w:firstLine="720"/>
        <w:rPr>
          <w:sz w:val="20"/>
          <w:szCs w:val="20"/>
        </w:rPr>
      </w:pPr>
      <w:r>
        <w:rPr>
          <w:sz w:val="20"/>
          <w:szCs w:val="20"/>
        </w:rPr>
        <w:t>Upon request.</w:t>
      </w:r>
    </w:p>
    <w:sectPr w:rsidR="005C01C7" w:rsidRPr="005C01C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4C55B" w14:textId="77777777" w:rsidR="0059269E" w:rsidRDefault="0059269E" w:rsidP="0068194B">
      <w:r>
        <w:separator/>
      </w:r>
    </w:p>
    <w:p w14:paraId="57F43994" w14:textId="77777777" w:rsidR="0059269E" w:rsidRDefault="0059269E"/>
    <w:p w14:paraId="4F51D6FB" w14:textId="77777777" w:rsidR="0059269E" w:rsidRDefault="0059269E"/>
  </w:endnote>
  <w:endnote w:type="continuationSeparator" w:id="0">
    <w:p w14:paraId="54B6AB16" w14:textId="77777777" w:rsidR="0059269E" w:rsidRDefault="0059269E" w:rsidP="0068194B">
      <w:r>
        <w:continuationSeparator/>
      </w:r>
    </w:p>
    <w:p w14:paraId="7ECE49FF" w14:textId="77777777" w:rsidR="0059269E" w:rsidRDefault="0059269E"/>
    <w:p w14:paraId="4AF9C820" w14:textId="77777777" w:rsidR="0059269E" w:rsidRDefault="005926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748D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77726" w14:textId="77777777" w:rsidR="0059269E" w:rsidRDefault="0059269E" w:rsidP="0068194B">
      <w:r>
        <w:separator/>
      </w:r>
    </w:p>
    <w:p w14:paraId="6752C2E5" w14:textId="77777777" w:rsidR="0059269E" w:rsidRDefault="0059269E"/>
    <w:p w14:paraId="6D0BC014" w14:textId="77777777" w:rsidR="0059269E" w:rsidRDefault="0059269E"/>
  </w:footnote>
  <w:footnote w:type="continuationSeparator" w:id="0">
    <w:p w14:paraId="57135AC2" w14:textId="77777777" w:rsidR="0059269E" w:rsidRDefault="0059269E" w:rsidP="0068194B">
      <w:r>
        <w:continuationSeparator/>
      </w:r>
    </w:p>
    <w:p w14:paraId="1C8DADE7" w14:textId="77777777" w:rsidR="0059269E" w:rsidRDefault="0059269E"/>
    <w:p w14:paraId="02554034" w14:textId="77777777" w:rsidR="0059269E" w:rsidRDefault="005926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12A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860929" wp14:editId="2F1A1E4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5201BE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FA66303"/>
    <w:multiLevelType w:val="hybridMultilevel"/>
    <w:tmpl w:val="CA6C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B1CF5"/>
    <w:multiLevelType w:val="hybridMultilevel"/>
    <w:tmpl w:val="36F2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36006C"/>
    <w:multiLevelType w:val="hybridMultilevel"/>
    <w:tmpl w:val="C40A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36"/>
    <w:rsid w:val="000001EF"/>
    <w:rsid w:val="00001A40"/>
    <w:rsid w:val="00007322"/>
    <w:rsid w:val="00007728"/>
    <w:rsid w:val="00014ECB"/>
    <w:rsid w:val="0002087A"/>
    <w:rsid w:val="00024584"/>
    <w:rsid w:val="00024730"/>
    <w:rsid w:val="00037D4C"/>
    <w:rsid w:val="000540B5"/>
    <w:rsid w:val="00055E95"/>
    <w:rsid w:val="0006104D"/>
    <w:rsid w:val="0007021F"/>
    <w:rsid w:val="000765EC"/>
    <w:rsid w:val="0008096C"/>
    <w:rsid w:val="000906A5"/>
    <w:rsid w:val="000927BE"/>
    <w:rsid w:val="000A12A6"/>
    <w:rsid w:val="000A6D78"/>
    <w:rsid w:val="000B2BA5"/>
    <w:rsid w:val="000B314F"/>
    <w:rsid w:val="000B6AAC"/>
    <w:rsid w:val="000C6996"/>
    <w:rsid w:val="000E75A6"/>
    <w:rsid w:val="000F11A0"/>
    <w:rsid w:val="000F2F8C"/>
    <w:rsid w:val="0010006E"/>
    <w:rsid w:val="00103BFB"/>
    <w:rsid w:val="001045A8"/>
    <w:rsid w:val="00114A91"/>
    <w:rsid w:val="001427E1"/>
    <w:rsid w:val="00144958"/>
    <w:rsid w:val="0015185B"/>
    <w:rsid w:val="00152E76"/>
    <w:rsid w:val="00153C64"/>
    <w:rsid w:val="00161F35"/>
    <w:rsid w:val="00163668"/>
    <w:rsid w:val="00171566"/>
    <w:rsid w:val="00174676"/>
    <w:rsid w:val="001755A8"/>
    <w:rsid w:val="00184014"/>
    <w:rsid w:val="001914BC"/>
    <w:rsid w:val="00191B2C"/>
    <w:rsid w:val="00192008"/>
    <w:rsid w:val="001C0E68"/>
    <w:rsid w:val="001C2C13"/>
    <w:rsid w:val="001C4B6F"/>
    <w:rsid w:val="001C5962"/>
    <w:rsid w:val="001D0BF1"/>
    <w:rsid w:val="001D0CAA"/>
    <w:rsid w:val="001E3120"/>
    <w:rsid w:val="001E7E0C"/>
    <w:rsid w:val="001F0BB0"/>
    <w:rsid w:val="001F0CB2"/>
    <w:rsid w:val="001F3C10"/>
    <w:rsid w:val="001F4E6D"/>
    <w:rsid w:val="001F6140"/>
    <w:rsid w:val="001F6DAB"/>
    <w:rsid w:val="00200401"/>
    <w:rsid w:val="00203573"/>
    <w:rsid w:val="0020597D"/>
    <w:rsid w:val="00213B4C"/>
    <w:rsid w:val="002253B0"/>
    <w:rsid w:val="00234DBC"/>
    <w:rsid w:val="00235B95"/>
    <w:rsid w:val="00236D54"/>
    <w:rsid w:val="00241D8C"/>
    <w:rsid w:val="00241FDB"/>
    <w:rsid w:val="00242FC9"/>
    <w:rsid w:val="0024306F"/>
    <w:rsid w:val="00245F58"/>
    <w:rsid w:val="00246202"/>
    <w:rsid w:val="0024720C"/>
    <w:rsid w:val="00250DD5"/>
    <w:rsid w:val="002617AE"/>
    <w:rsid w:val="002638D0"/>
    <w:rsid w:val="002647D3"/>
    <w:rsid w:val="00264B41"/>
    <w:rsid w:val="00275EAE"/>
    <w:rsid w:val="00292330"/>
    <w:rsid w:val="00294998"/>
    <w:rsid w:val="00297F18"/>
    <w:rsid w:val="002A1945"/>
    <w:rsid w:val="002B2958"/>
    <w:rsid w:val="002B3FC8"/>
    <w:rsid w:val="002D23C5"/>
    <w:rsid w:val="002D6137"/>
    <w:rsid w:val="002E34B8"/>
    <w:rsid w:val="002E7E61"/>
    <w:rsid w:val="002F05E5"/>
    <w:rsid w:val="002F254D"/>
    <w:rsid w:val="002F30E4"/>
    <w:rsid w:val="002F623E"/>
    <w:rsid w:val="00300C32"/>
    <w:rsid w:val="0030646C"/>
    <w:rsid w:val="00306BB4"/>
    <w:rsid w:val="00307140"/>
    <w:rsid w:val="00310A48"/>
    <w:rsid w:val="00312148"/>
    <w:rsid w:val="0031516D"/>
    <w:rsid w:val="00316DFF"/>
    <w:rsid w:val="00325B57"/>
    <w:rsid w:val="00330F7B"/>
    <w:rsid w:val="00336056"/>
    <w:rsid w:val="00344CD5"/>
    <w:rsid w:val="003462E0"/>
    <w:rsid w:val="003544E1"/>
    <w:rsid w:val="003649D3"/>
    <w:rsid w:val="00366398"/>
    <w:rsid w:val="00372A2A"/>
    <w:rsid w:val="00397B28"/>
    <w:rsid w:val="003A0632"/>
    <w:rsid w:val="003A30E5"/>
    <w:rsid w:val="003A6ADF"/>
    <w:rsid w:val="003A7B85"/>
    <w:rsid w:val="003B44E5"/>
    <w:rsid w:val="003B5928"/>
    <w:rsid w:val="003C4D81"/>
    <w:rsid w:val="003C6CF3"/>
    <w:rsid w:val="003C6F36"/>
    <w:rsid w:val="003D380F"/>
    <w:rsid w:val="003E1376"/>
    <w:rsid w:val="003E160D"/>
    <w:rsid w:val="003E1718"/>
    <w:rsid w:val="003E71D0"/>
    <w:rsid w:val="003F1D5F"/>
    <w:rsid w:val="0040242F"/>
    <w:rsid w:val="004047A5"/>
    <w:rsid w:val="00405128"/>
    <w:rsid w:val="00406CFF"/>
    <w:rsid w:val="00416555"/>
    <w:rsid w:val="00416B25"/>
    <w:rsid w:val="00420592"/>
    <w:rsid w:val="004319E0"/>
    <w:rsid w:val="00434E97"/>
    <w:rsid w:val="00437C87"/>
    <w:rsid w:val="00437E8C"/>
    <w:rsid w:val="00440225"/>
    <w:rsid w:val="00451430"/>
    <w:rsid w:val="004540CF"/>
    <w:rsid w:val="0046492E"/>
    <w:rsid w:val="0046696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51BC"/>
    <w:rsid w:val="004B6AD0"/>
    <w:rsid w:val="004C1691"/>
    <w:rsid w:val="004C2D5D"/>
    <w:rsid w:val="004C33E1"/>
    <w:rsid w:val="004C6F37"/>
    <w:rsid w:val="004E01EB"/>
    <w:rsid w:val="004E2794"/>
    <w:rsid w:val="004E56F7"/>
    <w:rsid w:val="004E7C24"/>
    <w:rsid w:val="00506E59"/>
    <w:rsid w:val="00510392"/>
    <w:rsid w:val="00511B46"/>
    <w:rsid w:val="0051317F"/>
    <w:rsid w:val="00513E2A"/>
    <w:rsid w:val="00530076"/>
    <w:rsid w:val="00555955"/>
    <w:rsid w:val="005630E2"/>
    <w:rsid w:val="005655C1"/>
    <w:rsid w:val="00566A35"/>
    <w:rsid w:val="0056701E"/>
    <w:rsid w:val="005740D7"/>
    <w:rsid w:val="0059269E"/>
    <w:rsid w:val="005A0F26"/>
    <w:rsid w:val="005A1B10"/>
    <w:rsid w:val="005A5EC6"/>
    <w:rsid w:val="005A6850"/>
    <w:rsid w:val="005B1B1B"/>
    <w:rsid w:val="005C00DF"/>
    <w:rsid w:val="005C01C7"/>
    <w:rsid w:val="005C0381"/>
    <w:rsid w:val="005C5932"/>
    <w:rsid w:val="005D3CA7"/>
    <w:rsid w:val="005D4CC1"/>
    <w:rsid w:val="005E2DAC"/>
    <w:rsid w:val="005E559F"/>
    <w:rsid w:val="005F4B91"/>
    <w:rsid w:val="005F5335"/>
    <w:rsid w:val="005F55D2"/>
    <w:rsid w:val="00607F7E"/>
    <w:rsid w:val="00611DF7"/>
    <w:rsid w:val="00612595"/>
    <w:rsid w:val="00612FC6"/>
    <w:rsid w:val="00616F36"/>
    <w:rsid w:val="0062312F"/>
    <w:rsid w:val="00625F2C"/>
    <w:rsid w:val="006519E1"/>
    <w:rsid w:val="00660E11"/>
    <w:rsid w:val="006618E9"/>
    <w:rsid w:val="0066752E"/>
    <w:rsid w:val="0068194B"/>
    <w:rsid w:val="00692703"/>
    <w:rsid w:val="006936B5"/>
    <w:rsid w:val="006A080C"/>
    <w:rsid w:val="006A1962"/>
    <w:rsid w:val="006B1E85"/>
    <w:rsid w:val="006B5D48"/>
    <w:rsid w:val="006B7D7B"/>
    <w:rsid w:val="006C1A5E"/>
    <w:rsid w:val="006C72AE"/>
    <w:rsid w:val="006E04C4"/>
    <w:rsid w:val="006E1507"/>
    <w:rsid w:val="006E73EA"/>
    <w:rsid w:val="006F0F9A"/>
    <w:rsid w:val="006F4C98"/>
    <w:rsid w:val="006F5808"/>
    <w:rsid w:val="00705482"/>
    <w:rsid w:val="007057A8"/>
    <w:rsid w:val="00712D8B"/>
    <w:rsid w:val="007273B7"/>
    <w:rsid w:val="00733E0A"/>
    <w:rsid w:val="0074403D"/>
    <w:rsid w:val="00746D44"/>
    <w:rsid w:val="00746EAE"/>
    <w:rsid w:val="0074710A"/>
    <w:rsid w:val="007538DC"/>
    <w:rsid w:val="00757803"/>
    <w:rsid w:val="00757DEB"/>
    <w:rsid w:val="007612CE"/>
    <w:rsid w:val="00763657"/>
    <w:rsid w:val="007665FE"/>
    <w:rsid w:val="00783556"/>
    <w:rsid w:val="0079206B"/>
    <w:rsid w:val="007944F2"/>
    <w:rsid w:val="00796076"/>
    <w:rsid w:val="007A150C"/>
    <w:rsid w:val="007A76C3"/>
    <w:rsid w:val="007B1F63"/>
    <w:rsid w:val="007C0566"/>
    <w:rsid w:val="007C0FF4"/>
    <w:rsid w:val="007C3286"/>
    <w:rsid w:val="007C606B"/>
    <w:rsid w:val="007D71ED"/>
    <w:rsid w:val="007E6A61"/>
    <w:rsid w:val="00801140"/>
    <w:rsid w:val="008026C2"/>
    <w:rsid w:val="00803404"/>
    <w:rsid w:val="00811F0F"/>
    <w:rsid w:val="00830D30"/>
    <w:rsid w:val="00834955"/>
    <w:rsid w:val="00846E63"/>
    <w:rsid w:val="008526D2"/>
    <w:rsid w:val="00853D46"/>
    <w:rsid w:val="00855B59"/>
    <w:rsid w:val="00856550"/>
    <w:rsid w:val="00857B9D"/>
    <w:rsid w:val="00860461"/>
    <w:rsid w:val="0086487C"/>
    <w:rsid w:val="008652C5"/>
    <w:rsid w:val="00870B20"/>
    <w:rsid w:val="0087328D"/>
    <w:rsid w:val="00881738"/>
    <w:rsid w:val="008829F8"/>
    <w:rsid w:val="00885897"/>
    <w:rsid w:val="00887D41"/>
    <w:rsid w:val="008A2973"/>
    <w:rsid w:val="008A6538"/>
    <w:rsid w:val="008A7534"/>
    <w:rsid w:val="008B4D95"/>
    <w:rsid w:val="008C6B13"/>
    <w:rsid w:val="008C7056"/>
    <w:rsid w:val="008D23E3"/>
    <w:rsid w:val="008D6D04"/>
    <w:rsid w:val="008E60A2"/>
    <w:rsid w:val="008E6840"/>
    <w:rsid w:val="008F3B14"/>
    <w:rsid w:val="008F519F"/>
    <w:rsid w:val="008F5F4F"/>
    <w:rsid w:val="00901899"/>
    <w:rsid w:val="0090344B"/>
    <w:rsid w:val="00905715"/>
    <w:rsid w:val="0091321E"/>
    <w:rsid w:val="00913946"/>
    <w:rsid w:val="00915470"/>
    <w:rsid w:val="00925B83"/>
    <w:rsid w:val="0092726B"/>
    <w:rsid w:val="00934DE1"/>
    <w:rsid w:val="009361BA"/>
    <w:rsid w:val="009375A4"/>
    <w:rsid w:val="00940286"/>
    <w:rsid w:val="00944F78"/>
    <w:rsid w:val="009450DE"/>
    <w:rsid w:val="009510E7"/>
    <w:rsid w:val="00952C89"/>
    <w:rsid w:val="009571D8"/>
    <w:rsid w:val="0095793D"/>
    <w:rsid w:val="009650EA"/>
    <w:rsid w:val="00971BA0"/>
    <w:rsid w:val="00976002"/>
    <w:rsid w:val="0097790C"/>
    <w:rsid w:val="00977BD7"/>
    <w:rsid w:val="00983AD9"/>
    <w:rsid w:val="0098506E"/>
    <w:rsid w:val="009940B3"/>
    <w:rsid w:val="0099607D"/>
    <w:rsid w:val="009A25E6"/>
    <w:rsid w:val="009A2B0C"/>
    <w:rsid w:val="009A44CE"/>
    <w:rsid w:val="009B5059"/>
    <w:rsid w:val="009B6817"/>
    <w:rsid w:val="009C4DFC"/>
    <w:rsid w:val="009D44F8"/>
    <w:rsid w:val="009D4D0B"/>
    <w:rsid w:val="009E029A"/>
    <w:rsid w:val="009E3160"/>
    <w:rsid w:val="009E41EE"/>
    <w:rsid w:val="009F220C"/>
    <w:rsid w:val="009F3B05"/>
    <w:rsid w:val="009F4931"/>
    <w:rsid w:val="009F5A2B"/>
    <w:rsid w:val="00A07D03"/>
    <w:rsid w:val="00A10120"/>
    <w:rsid w:val="00A14534"/>
    <w:rsid w:val="00A16891"/>
    <w:rsid w:val="00A16DAA"/>
    <w:rsid w:val="00A21D79"/>
    <w:rsid w:val="00A24162"/>
    <w:rsid w:val="00A25023"/>
    <w:rsid w:val="00A270EA"/>
    <w:rsid w:val="00A34BA2"/>
    <w:rsid w:val="00A36BD5"/>
    <w:rsid w:val="00A36F27"/>
    <w:rsid w:val="00A42E32"/>
    <w:rsid w:val="00A44DCD"/>
    <w:rsid w:val="00A46E63"/>
    <w:rsid w:val="00A51DC5"/>
    <w:rsid w:val="00A53128"/>
    <w:rsid w:val="00A53DE1"/>
    <w:rsid w:val="00A55367"/>
    <w:rsid w:val="00A6061E"/>
    <w:rsid w:val="00A615E1"/>
    <w:rsid w:val="00A755E8"/>
    <w:rsid w:val="00A80494"/>
    <w:rsid w:val="00A93A5D"/>
    <w:rsid w:val="00AB32F8"/>
    <w:rsid w:val="00AB610B"/>
    <w:rsid w:val="00AB6110"/>
    <w:rsid w:val="00AC03B6"/>
    <w:rsid w:val="00AD360E"/>
    <w:rsid w:val="00AD40FB"/>
    <w:rsid w:val="00AD44B9"/>
    <w:rsid w:val="00AD782D"/>
    <w:rsid w:val="00AE7650"/>
    <w:rsid w:val="00AE7D91"/>
    <w:rsid w:val="00AE7EB5"/>
    <w:rsid w:val="00B06D38"/>
    <w:rsid w:val="00B10EBE"/>
    <w:rsid w:val="00B12DE6"/>
    <w:rsid w:val="00B172ED"/>
    <w:rsid w:val="00B236F1"/>
    <w:rsid w:val="00B269D3"/>
    <w:rsid w:val="00B36E25"/>
    <w:rsid w:val="00B50F99"/>
    <w:rsid w:val="00B51D1B"/>
    <w:rsid w:val="00B540F4"/>
    <w:rsid w:val="00B60FD0"/>
    <w:rsid w:val="00B622DF"/>
    <w:rsid w:val="00B6332A"/>
    <w:rsid w:val="00B80C5F"/>
    <w:rsid w:val="00B815CF"/>
    <w:rsid w:val="00B81760"/>
    <w:rsid w:val="00B8255B"/>
    <w:rsid w:val="00B8494C"/>
    <w:rsid w:val="00B87E59"/>
    <w:rsid w:val="00BA1546"/>
    <w:rsid w:val="00BA3B08"/>
    <w:rsid w:val="00BB4E51"/>
    <w:rsid w:val="00BC7C4C"/>
    <w:rsid w:val="00BD431F"/>
    <w:rsid w:val="00BE423E"/>
    <w:rsid w:val="00BF32A2"/>
    <w:rsid w:val="00BF5394"/>
    <w:rsid w:val="00BF61AC"/>
    <w:rsid w:val="00C04878"/>
    <w:rsid w:val="00C23A5F"/>
    <w:rsid w:val="00C35BDF"/>
    <w:rsid w:val="00C3658A"/>
    <w:rsid w:val="00C47FA6"/>
    <w:rsid w:val="00C5185B"/>
    <w:rsid w:val="00C528EB"/>
    <w:rsid w:val="00C57FC6"/>
    <w:rsid w:val="00C66A7D"/>
    <w:rsid w:val="00C708E6"/>
    <w:rsid w:val="00C75AC5"/>
    <w:rsid w:val="00C779DA"/>
    <w:rsid w:val="00C814F7"/>
    <w:rsid w:val="00C8156C"/>
    <w:rsid w:val="00C8247C"/>
    <w:rsid w:val="00C85F03"/>
    <w:rsid w:val="00CA4B4D"/>
    <w:rsid w:val="00CB2959"/>
    <w:rsid w:val="00CB35C3"/>
    <w:rsid w:val="00CB4369"/>
    <w:rsid w:val="00CB60C4"/>
    <w:rsid w:val="00CC0CA9"/>
    <w:rsid w:val="00CC35F1"/>
    <w:rsid w:val="00CC3C86"/>
    <w:rsid w:val="00CC79A3"/>
    <w:rsid w:val="00CD323D"/>
    <w:rsid w:val="00CE4030"/>
    <w:rsid w:val="00CE64B3"/>
    <w:rsid w:val="00CF16EC"/>
    <w:rsid w:val="00CF1A49"/>
    <w:rsid w:val="00CF2F92"/>
    <w:rsid w:val="00CF4D7D"/>
    <w:rsid w:val="00CF68AE"/>
    <w:rsid w:val="00D0630C"/>
    <w:rsid w:val="00D2219D"/>
    <w:rsid w:val="00D243A9"/>
    <w:rsid w:val="00D305E5"/>
    <w:rsid w:val="00D31608"/>
    <w:rsid w:val="00D353B1"/>
    <w:rsid w:val="00D37CD3"/>
    <w:rsid w:val="00D46BA5"/>
    <w:rsid w:val="00D4770E"/>
    <w:rsid w:val="00D47759"/>
    <w:rsid w:val="00D53D28"/>
    <w:rsid w:val="00D55CCE"/>
    <w:rsid w:val="00D57B12"/>
    <w:rsid w:val="00D664DB"/>
    <w:rsid w:val="00D66A52"/>
    <w:rsid w:val="00D66EFA"/>
    <w:rsid w:val="00D72A2D"/>
    <w:rsid w:val="00D72A62"/>
    <w:rsid w:val="00D81435"/>
    <w:rsid w:val="00D9521A"/>
    <w:rsid w:val="00D95606"/>
    <w:rsid w:val="00DA3914"/>
    <w:rsid w:val="00DA59AA"/>
    <w:rsid w:val="00DA674B"/>
    <w:rsid w:val="00DB6915"/>
    <w:rsid w:val="00DB7E1E"/>
    <w:rsid w:val="00DC167C"/>
    <w:rsid w:val="00DC1B78"/>
    <w:rsid w:val="00DC2A2F"/>
    <w:rsid w:val="00DC600B"/>
    <w:rsid w:val="00DD065C"/>
    <w:rsid w:val="00DD4D96"/>
    <w:rsid w:val="00DE0FAA"/>
    <w:rsid w:val="00DE136D"/>
    <w:rsid w:val="00DE331E"/>
    <w:rsid w:val="00DE6534"/>
    <w:rsid w:val="00DE7FB2"/>
    <w:rsid w:val="00DF30E8"/>
    <w:rsid w:val="00DF4D6C"/>
    <w:rsid w:val="00E01923"/>
    <w:rsid w:val="00E042D0"/>
    <w:rsid w:val="00E051B7"/>
    <w:rsid w:val="00E14498"/>
    <w:rsid w:val="00E16E00"/>
    <w:rsid w:val="00E22ED4"/>
    <w:rsid w:val="00E2397A"/>
    <w:rsid w:val="00E254DB"/>
    <w:rsid w:val="00E300FC"/>
    <w:rsid w:val="00E35654"/>
    <w:rsid w:val="00E362DB"/>
    <w:rsid w:val="00E362FD"/>
    <w:rsid w:val="00E378C4"/>
    <w:rsid w:val="00E41C04"/>
    <w:rsid w:val="00E5632B"/>
    <w:rsid w:val="00E70240"/>
    <w:rsid w:val="00E71E6B"/>
    <w:rsid w:val="00E72079"/>
    <w:rsid w:val="00E72215"/>
    <w:rsid w:val="00E772BD"/>
    <w:rsid w:val="00E81CC5"/>
    <w:rsid w:val="00E85A87"/>
    <w:rsid w:val="00E85B4A"/>
    <w:rsid w:val="00E9528E"/>
    <w:rsid w:val="00E95A70"/>
    <w:rsid w:val="00EA48DB"/>
    <w:rsid w:val="00EA5099"/>
    <w:rsid w:val="00EB63FE"/>
    <w:rsid w:val="00EC1351"/>
    <w:rsid w:val="00EC4470"/>
    <w:rsid w:val="00EC4CBF"/>
    <w:rsid w:val="00ED010A"/>
    <w:rsid w:val="00ED1EB4"/>
    <w:rsid w:val="00EE2CA8"/>
    <w:rsid w:val="00EF17E8"/>
    <w:rsid w:val="00EF4798"/>
    <w:rsid w:val="00EF51D9"/>
    <w:rsid w:val="00F130DD"/>
    <w:rsid w:val="00F24884"/>
    <w:rsid w:val="00F46981"/>
    <w:rsid w:val="00F473A5"/>
    <w:rsid w:val="00F476C4"/>
    <w:rsid w:val="00F5167B"/>
    <w:rsid w:val="00F52CD9"/>
    <w:rsid w:val="00F61DF9"/>
    <w:rsid w:val="00F7007D"/>
    <w:rsid w:val="00F733D1"/>
    <w:rsid w:val="00F81960"/>
    <w:rsid w:val="00F8769D"/>
    <w:rsid w:val="00F932A6"/>
    <w:rsid w:val="00F9350C"/>
    <w:rsid w:val="00F94EB5"/>
    <w:rsid w:val="00F9624D"/>
    <w:rsid w:val="00F97432"/>
    <w:rsid w:val="00FB31C1"/>
    <w:rsid w:val="00FB58F2"/>
    <w:rsid w:val="00FC0964"/>
    <w:rsid w:val="00FC297E"/>
    <w:rsid w:val="00FC390B"/>
    <w:rsid w:val="00FC6AEA"/>
    <w:rsid w:val="00FD1DBB"/>
    <w:rsid w:val="00FD3D13"/>
    <w:rsid w:val="00FD4AA1"/>
    <w:rsid w:val="00FE55A2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2B628"/>
  <w15:chartTrackingRefBased/>
  <w15:docId w15:val="{317A6BA1-D907-4C78-BB2B-F6CA2A80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coo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15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Cook</dc:creator>
  <cp:keywords/>
  <dc:description/>
  <cp:lastModifiedBy>Andrew Cook</cp:lastModifiedBy>
  <cp:revision>17</cp:revision>
  <dcterms:created xsi:type="dcterms:W3CDTF">2021-11-11T23:48:00Z</dcterms:created>
  <dcterms:modified xsi:type="dcterms:W3CDTF">2022-01-10T19:50:00Z</dcterms:modified>
  <cp:category/>
</cp:coreProperties>
</file>